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8751" w14:textId="77777777" w:rsidR="00063AE2" w:rsidRDefault="00E04D60" w:rsidP="00CC0E84">
      <w:pPr>
        <w:pStyle w:val="Title"/>
        <w:spacing w:before="160"/>
        <w:jc w:val="center"/>
      </w:pPr>
      <w:r>
        <w:t>SCD Lab Study Launch Checklist</w:t>
      </w:r>
    </w:p>
    <w:p w14:paraId="4BE91BBF" w14:textId="2B66FE71" w:rsidR="00063AE2" w:rsidRPr="00782134" w:rsidRDefault="00D16559" w:rsidP="00782134">
      <w:pPr>
        <w:pStyle w:val="Heading1"/>
        <w:jc w:val="center"/>
        <w:rPr>
          <w:sz w:val="24"/>
          <w:u w:val="single"/>
        </w:rPr>
      </w:pPr>
      <w:r w:rsidRPr="00782134">
        <w:rPr>
          <w:sz w:val="24"/>
        </w:rPr>
        <w:t>Section 1: Study Planning (</w:t>
      </w:r>
      <w:r w:rsidRPr="00782134">
        <w:rPr>
          <w:caps w:val="0"/>
          <w:sz w:val="24"/>
          <w:u w:val="single"/>
        </w:rPr>
        <w:t>to be completed prior to start of data collection)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1778"/>
        <w:gridCol w:w="1361"/>
        <w:gridCol w:w="4696"/>
        <w:gridCol w:w="1608"/>
        <w:gridCol w:w="1357"/>
      </w:tblGrid>
      <w:tr w:rsidR="00255EC7" w:rsidRPr="00255EC7" w14:paraId="250E766F" w14:textId="67FFBEF7" w:rsidTr="0025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8" w:type="dxa"/>
          </w:tcPr>
          <w:p w14:paraId="48DA48D3" w14:textId="19F7BF08" w:rsidR="00D16559" w:rsidRPr="00255EC7" w:rsidRDefault="00D16559" w:rsidP="00D16559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Date</w:t>
            </w:r>
          </w:p>
        </w:tc>
        <w:tc>
          <w:tcPr>
            <w:tcW w:w="6057" w:type="dxa"/>
            <w:gridSpan w:val="2"/>
          </w:tcPr>
          <w:p w14:paraId="7928A9B4" w14:textId="4E0A4CCC" w:rsidR="00D16559" w:rsidRPr="00255EC7" w:rsidRDefault="00D16559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Study Name</w:t>
            </w:r>
          </w:p>
        </w:tc>
        <w:tc>
          <w:tcPr>
            <w:tcW w:w="1608" w:type="dxa"/>
          </w:tcPr>
          <w:p w14:paraId="2803638A" w14:textId="38E55F57" w:rsidR="00D16559" w:rsidRPr="00255EC7" w:rsidRDefault="00D16559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Researcher</w:t>
            </w:r>
            <w:r w:rsidR="00782134" w:rsidRPr="00255EC7">
              <w:rPr>
                <w:sz w:val="22"/>
                <w:szCs w:val="22"/>
              </w:rPr>
              <w:t>(S)</w:t>
            </w:r>
          </w:p>
        </w:tc>
        <w:tc>
          <w:tcPr>
            <w:tcW w:w="1357" w:type="dxa"/>
          </w:tcPr>
          <w:p w14:paraId="594DEE35" w14:textId="3D238190" w:rsidR="00D16559" w:rsidRPr="00255EC7" w:rsidRDefault="00D16559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Checked By</w:t>
            </w:r>
          </w:p>
        </w:tc>
      </w:tr>
      <w:tr w:rsidR="00255EC7" w:rsidRPr="00255EC7" w14:paraId="76403EEA" w14:textId="1DB85759" w:rsidTr="00255EC7">
        <w:trPr>
          <w:trHeight w:val="251"/>
        </w:trPr>
        <w:sdt>
          <w:sdtPr>
            <w:rPr>
              <w:sz w:val="22"/>
              <w:szCs w:val="22"/>
            </w:rPr>
            <w:id w:val="1279524753"/>
            <w:placeholder>
              <w:docPart w:val="971A70612D3C164684B397EF7DCB269B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bookmarkStart w:id="0" w:name="Text2" w:displacedByCustomXml="prev"/>
            <w:bookmarkStart w:id="1" w:name="Text3" w:displacedByCustomXml="prev"/>
            <w:tc>
              <w:tcPr>
                <w:tcW w:w="1778" w:type="dxa"/>
              </w:tcPr>
              <w:p w14:paraId="36E236DF" w14:textId="77777777" w:rsidR="00D16559" w:rsidRPr="00255EC7" w:rsidRDefault="00D16559">
                <w:pPr>
                  <w:rPr>
                    <w:sz w:val="22"/>
                    <w:szCs w:val="22"/>
                  </w:rPr>
                </w:pPr>
                <w:r w:rsidRPr="00255EC7">
                  <w:rPr>
                    <w:sz w:val="22"/>
                    <w:szCs w:val="22"/>
                  </w:rPr>
                  <w:t>[Select Date]</w:t>
                </w:r>
              </w:p>
            </w:tc>
          </w:sdtContent>
        </w:sdt>
        <w:bookmarkStart w:id="2" w:name="Text1"/>
        <w:tc>
          <w:tcPr>
            <w:tcW w:w="6057" w:type="dxa"/>
            <w:gridSpan w:val="2"/>
          </w:tcPr>
          <w:p w14:paraId="1F5FEBD8" w14:textId="3BDEC46D" w:rsidR="00D16559" w:rsidRPr="00255EC7" w:rsidRDefault="001564DC" w:rsidP="001564DC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2"/>
                <w:szCs w:val="22"/>
              </w:rPr>
              <w:instrText xml:space="preserve"> FORMTEXT </w:instrText>
            </w:r>
            <w:r>
              <w:rPr>
                <w:noProof/>
                <w:sz w:val="22"/>
                <w:szCs w:val="22"/>
              </w:rPr>
            </w:r>
            <w:r>
              <w:rPr>
                <w:noProof/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608" w:type="dxa"/>
          </w:tcPr>
          <w:p w14:paraId="3DE78759" w14:textId="03909678" w:rsidR="00D16559" w:rsidRPr="00255EC7" w:rsidRDefault="001564DC" w:rsidP="00156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357" w:type="dxa"/>
          </w:tcPr>
          <w:p w14:paraId="43FBC0FB" w14:textId="5642E3C3" w:rsidR="00D16559" w:rsidRPr="00255EC7" w:rsidRDefault="001564DC" w:rsidP="00156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782134" w:rsidRPr="00255EC7" w14:paraId="656659E6" w14:textId="77777777" w:rsidTr="00255EC7">
        <w:trPr>
          <w:trHeight w:val="251"/>
        </w:trPr>
        <w:tc>
          <w:tcPr>
            <w:tcW w:w="3139" w:type="dxa"/>
            <w:gridSpan w:val="2"/>
            <w:tcBorders>
              <w:bottom w:val="single" w:sz="4" w:space="0" w:color="BFBFBF" w:themeColor="background1" w:themeShade="BF"/>
            </w:tcBorders>
          </w:tcPr>
          <w:p w14:paraId="4F4DF435" w14:textId="77777777" w:rsidR="00782134" w:rsidRPr="00255EC7" w:rsidRDefault="00782134">
            <w:pPr>
              <w:rPr>
                <w:sz w:val="22"/>
                <w:szCs w:val="22"/>
              </w:rPr>
            </w:pPr>
          </w:p>
        </w:tc>
        <w:tc>
          <w:tcPr>
            <w:tcW w:w="7661" w:type="dxa"/>
            <w:gridSpan w:val="3"/>
            <w:tcBorders>
              <w:bottom w:val="single" w:sz="4" w:space="0" w:color="BFBFBF" w:themeColor="background1" w:themeShade="BF"/>
            </w:tcBorders>
          </w:tcPr>
          <w:p w14:paraId="7C9E711D" w14:textId="77777777" w:rsidR="00782134" w:rsidRPr="00255EC7" w:rsidRDefault="00782134">
            <w:pPr>
              <w:rPr>
                <w:sz w:val="22"/>
                <w:szCs w:val="22"/>
              </w:rPr>
            </w:pPr>
          </w:p>
        </w:tc>
      </w:tr>
      <w:tr w:rsidR="00782134" w:rsidRPr="00255EC7" w14:paraId="34B7E2D1" w14:textId="77777777" w:rsidTr="00255EC7">
        <w:trPr>
          <w:trHeight w:val="251"/>
        </w:trPr>
        <w:tc>
          <w:tcPr>
            <w:tcW w:w="3139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2800132A" w14:textId="50D91A85" w:rsidR="00782134" w:rsidRPr="00255EC7" w:rsidRDefault="00782134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Other studies in this project:</w:t>
            </w:r>
          </w:p>
        </w:tc>
        <w:tc>
          <w:tcPr>
            <w:tcW w:w="7661" w:type="dxa"/>
            <w:gridSpan w:val="3"/>
            <w:tcBorders>
              <w:top w:val="single" w:sz="4" w:space="0" w:color="BFBFBF" w:themeColor="background1" w:themeShade="BF"/>
              <w:bottom w:val="nil"/>
            </w:tcBorders>
          </w:tcPr>
          <w:p w14:paraId="3E393BCC" w14:textId="138BA6E3" w:rsidR="00782134" w:rsidRPr="00255EC7" w:rsidRDefault="00156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782134" w:rsidRPr="00255EC7" w14:paraId="6AD87D47" w14:textId="77777777" w:rsidTr="00255EC7">
        <w:trPr>
          <w:trHeight w:val="351"/>
        </w:trPr>
        <w:tc>
          <w:tcPr>
            <w:tcW w:w="3139" w:type="dxa"/>
            <w:gridSpan w:val="2"/>
            <w:tcBorders>
              <w:top w:val="nil"/>
              <w:bottom w:val="nil"/>
            </w:tcBorders>
          </w:tcPr>
          <w:p w14:paraId="6C9CCA25" w14:textId="528760E6" w:rsidR="00782134" w:rsidRPr="00255EC7" w:rsidRDefault="00782134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IRB Protocol:</w:t>
            </w:r>
          </w:p>
        </w:tc>
        <w:tc>
          <w:tcPr>
            <w:tcW w:w="7661" w:type="dxa"/>
            <w:gridSpan w:val="3"/>
            <w:tcBorders>
              <w:top w:val="nil"/>
              <w:bottom w:val="nil"/>
            </w:tcBorders>
          </w:tcPr>
          <w:p w14:paraId="5603CCE6" w14:textId="63176553" w:rsidR="00782134" w:rsidRPr="00255EC7" w:rsidRDefault="00156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782134" w:rsidRPr="00255EC7" w14:paraId="33032FD2" w14:textId="77777777" w:rsidTr="001564DC">
        <w:trPr>
          <w:trHeight w:val="315"/>
        </w:trPr>
        <w:tc>
          <w:tcPr>
            <w:tcW w:w="3139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2355714D" w14:textId="2E9D3EA8" w:rsidR="00782134" w:rsidRPr="00255EC7" w:rsidRDefault="00782134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Funding source (if grant used)</w:t>
            </w:r>
          </w:p>
        </w:tc>
        <w:tc>
          <w:tcPr>
            <w:tcW w:w="7661" w:type="dxa"/>
            <w:gridSpan w:val="3"/>
            <w:tcBorders>
              <w:top w:val="nil"/>
              <w:bottom w:val="single" w:sz="4" w:space="0" w:color="BFBFBF" w:themeColor="background1" w:themeShade="BF"/>
            </w:tcBorders>
          </w:tcPr>
          <w:p w14:paraId="1FE86F51" w14:textId="23E81FC6" w:rsidR="00782134" w:rsidRPr="00255EC7" w:rsidRDefault="00156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19BA9231" w14:textId="7D290802" w:rsidR="00063AE2" w:rsidRPr="00782134" w:rsidRDefault="00255EC7" w:rsidP="00255EC7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Study Characteristics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3229"/>
        <w:gridCol w:w="7571"/>
      </w:tblGrid>
      <w:tr w:rsidR="00255EC7" w:rsidRPr="00255EC7" w14:paraId="21DBEC89" w14:textId="77777777" w:rsidTr="0025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3229" w:type="dxa"/>
            <w:tcBorders>
              <w:top w:val="single" w:sz="4" w:space="0" w:color="BFBFBF" w:themeColor="background1" w:themeShade="BF"/>
              <w:bottom w:val="nil"/>
            </w:tcBorders>
          </w:tcPr>
          <w:p w14:paraId="1F64DCF7" w14:textId="7949906D" w:rsidR="00255EC7" w:rsidRPr="00255EC7" w:rsidRDefault="00255EC7" w:rsidP="00D34F61">
            <w:pPr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</w:pPr>
            <w:r w:rsidRPr="00255EC7"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  <w:t>Planned total N</w:t>
            </w:r>
          </w:p>
        </w:tc>
        <w:tc>
          <w:tcPr>
            <w:tcW w:w="7571" w:type="dxa"/>
            <w:tcBorders>
              <w:top w:val="single" w:sz="4" w:space="0" w:color="BFBFBF" w:themeColor="background1" w:themeShade="BF"/>
              <w:bottom w:val="nil"/>
            </w:tcBorders>
          </w:tcPr>
          <w:p w14:paraId="7B7DBD81" w14:textId="63F361B5" w:rsidR="00255EC7" w:rsidRPr="00255EC7" w:rsidRDefault="001564DC" w:rsidP="00D34F61">
            <w:pPr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55EC7" w:rsidRPr="00255EC7" w14:paraId="7C7E945F" w14:textId="77777777" w:rsidTr="00B95BE6">
        <w:trPr>
          <w:trHeight w:val="387"/>
        </w:trPr>
        <w:tc>
          <w:tcPr>
            <w:tcW w:w="3229" w:type="dxa"/>
            <w:tcBorders>
              <w:top w:val="nil"/>
              <w:bottom w:val="nil"/>
            </w:tcBorders>
          </w:tcPr>
          <w:p w14:paraId="0D0E0230" w14:textId="4ABFACFE" w:rsidR="00255EC7" w:rsidRPr="00255EC7" w:rsidRDefault="00255EC7" w:rsidP="00D34F61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Target ages / # per age group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6D76AAAD" w14:textId="739D457C" w:rsidR="00255EC7" w:rsidRP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55EC7" w:rsidRPr="00255EC7" w14:paraId="68B19D3C" w14:textId="77777777" w:rsidTr="00255EC7">
        <w:trPr>
          <w:trHeight w:val="251"/>
        </w:trPr>
        <w:tc>
          <w:tcPr>
            <w:tcW w:w="3229" w:type="dxa"/>
            <w:tcBorders>
              <w:top w:val="nil"/>
              <w:bottom w:val="nil"/>
            </w:tcBorders>
          </w:tcPr>
          <w:p w14:paraId="743000DA" w14:textId="6D17D8F5" w:rsidR="00255EC7" w:rsidRPr="00255EC7" w:rsidRDefault="00255EC7" w:rsidP="00D34F61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Sample size rationale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57A0C4B9" w14:textId="77777777" w:rsid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  <w:p w14:paraId="709D96DD" w14:textId="4124248F" w:rsidR="00B95BE6" w:rsidRPr="00255EC7" w:rsidRDefault="00B95BE6" w:rsidP="00D34F61">
            <w:pPr>
              <w:rPr>
                <w:sz w:val="22"/>
                <w:szCs w:val="22"/>
              </w:rPr>
            </w:pPr>
          </w:p>
        </w:tc>
      </w:tr>
      <w:tr w:rsidR="00255EC7" w:rsidRPr="00255EC7" w14:paraId="2F04514F" w14:textId="77777777" w:rsidTr="00255EC7">
        <w:trPr>
          <w:trHeight w:val="360"/>
        </w:trPr>
        <w:tc>
          <w:tcPr>
            <w:tcW w:w="3229" w:type="dxa"/>
            <w:tcBorders>
              <w:top w:val="nil"/>
              <w:bottom w:val="nil"/>
            </w:tcBorders>
          </w:tcPr>
          <w:p w14:paraId="0A2F7DF7" w14:textId="46316501" w:rsidR="00255EC7" w:rsidRPr="00255EC7" w:rsidRDefault="00255EC7" w:rsidP="00D34F61">
            <w:pPr>
              <w:rPr>
                <w:sz w:val="22"/>
                <w:szCs w:val="22"/>
              </w:rPr>
            </w:pPr>
            <w:r w:rsidRPr="00255EC7">
              <w:rPr>
                <w:sz w:val="22"/>
                <w:szCs w:val="22"/>
              </w:rPr>
              <w:t>A priori exclusion criteria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4DA7DD86" w14:textId="77777777" w:rsid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  <w:p w14:paraId="5B002124" w14:textId="776F3FBF" w:rsidR="00B95BE6" w:rsidRPr="00255EC7" w:rsidRDefault="00B95BE6" w:rsidP="00D34F61">
            <w:pPr>
              <w:rPr>
                <w:sz w:val="22"/>
                <w:szCs w:val="22"/>
              </w:rPr>
            </w:pPr>
          </w:p>
        </w:tc>
      </w:tr>
      <w:tr w:rsidR="00255EC7" w:rsidRPr="00255EC7" w14:paraId="265E0B0A" w14:textId="77777777" w:rsidTr="00255EC7">
        <w:trPr>
          <w:trHeight w:val="251"/>
        </w:trPr>
        <w:tc>
          <w:tcPr>
            <w:tcW w:w="3229" w:type="dxa"/>
            <w:tcBorders>
              <w:top w:val="nil"/>
              <w:bottom w:val="nil"/>
            </w:tcBorders>
          </w:tcPr>
          <w:p w14:paraId="1B81A607" w14:textId="37C11B08" w:rsidR="00255EC7" w:rsidRPr="00255EC7" w:rsidRDefault="00255EC7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Deviations from lab defaults?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57CB1E80" w14:textId="0BE9385F" w:rsidR="00255EC7" w:rsidRP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55EC7" w:rsidRPr="00255EC7" w14:paraId="34E71257" w14:textId="77777777" w:rsidTr="00255EC7">
        <w:trPr>
          <w:trHeight w:val="251"/>
        </w:trPr>
        <w:tc>
          <w:tcPr>
            <w:tcW w:w="3229" w:type="dxa"/>
            <w:tcBorders>
              <w:top w:val="nil"/>
              <w:bottom w:val="nil"/>
            </w:tcBorders>
          </w:tcPr>
          <w:p w14:paraId="62194E84" w14:textId="77777777" w:rsidR="00255EC7" w:rsidRDefault="00255EC7" w:rsidP="00D34F61">
            <w:pPr>
              <w:rPr>
                <w:sz w:val="22"/>
                <w:szCs w:val="22"/>
              </w:rPr>
            </w:pP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7FE5FB4F" w14:textId="77777777" w:rsidR="00255EC7" w:rsidRDefault="00255EC7" w:rsidP="00D34F61">
            <w:pPr>
              <w:rPr>
                <w:sz w:val="22"/>
                <w:szCs w:val="22"/>
              </w:rPr>
            </w:pPr>
          </w:p>
        </w:tc>
      </w:tr>
      <w:tr w:rsidR="00255EC7" w:rsidRPr="00255EC7" w14:paraId="40AE8CD4" w14:textId="77777777" w:rsidTr="00255EC7">
        <w:trPr>
          <w:trHeight w:val="251"/>
        </w:trPr>
        <w:tc>
          <w:tcPr>
            <w:tcW w:w="3229" w:type="dxa"/>
            <w:tcBorders>
              <w:top w:val="nil"/>
              <w:bottom w:val="nil"/>
            </w:tcBorders>
          </w:tcPr>
          <w:p w14:paraId="66B8BB52" w14:textId="39DD9D78" w:rsidR="00255EC7" w:rsidRPr="00255EC7" w:rsidRDefault="00255EC7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 to preregistration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57F72E0D" w14:textId="463DA2CE" w:rsidR="00255EC7" w:rsidRP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55EC7" w:rsidRPr="00255EC7" w14:paraId="7366627F" w14:textId="77777777" w:rsidTr="00255EC7">
        <w:trPr>
          <w:trHeight w:val="251"/>
        </w:trPr>
        <w:tc>
          <w:tcPr>
            <w:tcW w:w="3229" w:type="dxa"/>
            <w:tcBorders>
              <w:top w:val="nil"/>
              <w:bottom w:val="nil"/>
            </w:tcBorders>
          </w:tcPr>
          <w:p w14:paraId="101D3432" w14:textId="3C3F1DC0" w:rsidR="00255EC7" w:rsidRPr="00255EC7" w:rsidRDefault="00E92381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of</w:t>
            </w:r>
            <w:r w:rsidR="00255EC7">
              <w:rPr>
                <w:sz w:val="22"/>
                <w:szCs w:val="22"/>
              </w:rPr>
              <w:t xml:space="preserve"> repository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4B6817D0" w14:textId="7D0454B8" w:rsidR="00255EC7" w:rsidRP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55EC7" w:rsidRPr="00255EC7" w14:paraId="1577B39E" w14:textId="77777777" w:rsidTr="00E92381">
        <w:trPr>
          <w:trHeight w:val="297"/>
        </w:trPr>
        <w:tc>
          <w:tcPr>
            <w:tcW w:w="3229" w:type="dxa"/>
            <w:tcBorders>
              <w:top w:val="nil"/>
              <w:bottom w:val="nil"/>
            </w:tcBorders>
          </w:tcPr>
          <w:p w14:paraId="228449B3" w14:textId="423E5684" w:rsidR="00255EC7" w:rsidRDefault="00255EC7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of project discussions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480C286D" w14:textId="024D7876" w:rsid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E92381" w:rsidRPr="00255EC7" w14:paraId="264C90F2" w14:textId="77777777" w:rsidTr="00E92381">
        <w:trPr>
          <w:trHeight w:val="297"/>
        </w:trPr>
        <w:tc>
          <w:tcPr>
            <w:tcW w:w="3229" w:type="dxa"/>
            <w:tcBorders>
              <w:top w:val="nil"/>
              <w:bottom w:val="nil"/>
            </w:tcBorders>
          </w:tcPr>
          <w:p w14:paraId="4BA3AC38" w14:textId="77777777" w:rsidR="00E92381" w:rsidRDefault="00E92381" w:rsidP="00D34F61">
            <w:pPr>
              <w:rPr>
                <w:sz w:val="22"/>
                <w:szCs w:val="22"/>
              </w:rPr>
            </w:pP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6112B8E8" w14:textId="77777777" w:rsidR="00E92381" w:rsidRDefault="00E92381" w:rsidP="00D34F61">
            <w:pPr>
              <w:rPr>
                <w:sz w:val="22"/>
                <w:szCs w:val="22"/>
              </w:rPr>
            </w:pPr>
          </w:p>
        </w:tc>
      </w:tr>
      <w:tr w:rsidR="00E92381" w:rsidRPr="00255EC7" w14:paraId="5FF7A435" w14:textId="77777777" w:rsidTr="00E92381">
        <w:trPr>
          <w:trHeight w:val="297"/>
        </w:trPr>
        <w:tc>
          <w:tcPr>
            <w:tcW w:w="3229" w:type="dxa"/>
            <w:tcBorders>
              <w:top w:val="nil"/>
              <w:bottom w:val="nil"/>
            </w:tcBorders>
          </w:tcPr>
          <w:p w14:paraId="3E38EACC" w14:textId="4355A2C0" w:rsidR="00E92381" w:rsidRDefault="00E92381" w:rsidP="00E923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nature of raw data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3BEA423C" w14:textId="77777777" w:rsidR="00E92381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  <w:p w14:paraId="2894651C" w14:textId="24A86572" w:rsidR="00B95BE6" w:rsidRDefault="00B95BE6" w:rsidP="00D34F61">
            <w:pPr>
              <w:rPr>
                <w:sz w:val="22"/>
                <w:szCs w:val="22"/>
              </w:rPr>
            </w:pPr>
          </w:p>
        </w:tc>
      </w:tr>
      <w:tr w:rsidR="008635B2" w:rsidRPr="00255EC7" w14:paraId="6025F656" w14:textId="77777777" w:rsidTr="00E92381">
        <w:trPr>
          <w:trHeight w:val="297"/>
        </w:trPr>
        <w:tc>
          <w:tcPr>
            <w:tcW w:w="3229" w:type="dxa"/>
            <w:tcBorders>
              <w:top w:val="nil"/>
              <w:bottom w:val="nil"/>
            </w:tcBorders>
          </w:tcPr>
          <w:p w14:paraId="40BD46E9" w14:textId="2B681DEE" w:rsidR="008635B2" w:rsidRDefault="008635B2" w:rsidP="00E923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any planned coding</w:t>
            </w: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385641C5" w14:textId="56EBEC53" w:rsidR="008635B2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E92381" w:rsidRPr="00255EC7" w14:paraId="39B969F7" w14:textId="77777777" w:rsidTr="00E92381">
        <w:trPr>
          <w:trHeight w:val="297"/>
        </w:trPr>
        <w:tc>
          <w:tcPr>
            <w:tcW w:w="3229" w:type="dxa"/>
            <w:tcBorders>
              <w:top w:val="nil"/>
              <w:bottom w:val="nil"/>
            </w:tcBorders>
          </w:tcPr>
          <w:p w14:paraId="19FE99D9" w14:textId="77777777" w:rsidR="00E92381" w:rsidRDefault="00E92381" w:rsidP="00E92381">
            <w:pPr>
              <w:rPr>
                <w:sz w:val="22"/>
                <w:szCs w:val="22"/>
              </w:rPr>
            </w:pPr>
          </w:p>
        </w:tc>
        <w:tc>
          <w:tcPr>
            <w:tcW w:w="7571" w:type="dxa"/>
            <w:tcBorders>
              <w:top w:val="nil"/>
              <w:bottom w:val="nil"/>
            </w:tcBorders>
          </w:tcPr>
          <w:p w14:paraId="5760DADE" w14:textId="77777777" w:rsidR="00E92381" w:rsidRDefault="00E92381" w:rsidP="00D34F61">
            <w:pPr>
              <w:rPr>
                <w:sz w:val="22"/>
                <w:szCs w:val="22"/>
              </w:rPr>
            </w:pPr>
          </w:p>
        </w:tc>
      </w:tr>
      <w:tr w:rsidR="00E92381" w:rsidRPr="00255EC7" w14:paraId="7ECE20EA" w14:textId="77777777" w:rsidTr="00255EC7">
        <w:trPr>
          <w:trHeight w:val="297"/>
        </w:trPr>
        <w:tc>
          <w:tcPr>
            <w:tcW w:w="3229" w:type="dxa"/>
            <w:tcBorders>
              <w:top w:val="nil"/>
              <w:bottom w:val="single" w:sz="4" w:space="0" w:color="BFBFBF" w:themeColor="background1" w:themeShade="BF"/>
            </w:tcBorders>
          </w:tcPr>
          <w:p w14:paraId="520EFAFB" w14:textId="44D1A8F8" w:rsidR="00E92381" w:rsidRDefault="00E92381" w:rsidP="00E923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for CT Sci Center?</w:t>
            </w:r>
          </w:p>
        </w:tc>
        <w:tc>
          <w:tcPr>
            <w:tcW w:w="7571" w:type="dxa"/>
            <w:tcBorders>
              <w:top w:val="nil"/>
              <w:bottom w:val="single" w:sz="4" w:space="0" w:color="BFBFBF" w:themeColor="background1" w:themeShade="BF"/>
            </w:tcBorders>
          </w:tcPr>
          <w:p w14:paraId="23BF5936" w14:textId="2E23A0AD" w:rsidR="00E92381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rPr>
                <w:sz w:val="22"/>
                <w:szCs w:val="22"/>
              </w:rPr>
              <w:instrText xml:space="preserve"> FORMCHECKBOX </w:instrText>
            </w:r>
            <w:r w:rsidR="003D5981">
              <w:rPr>
                <w:sz w:val="22"/>
                <w:szCs w:val="22"/>
              </w:rPr>
            </w:r>
            <w:r w:rsidR="003D598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4"/>
            <w:r>
              <w:rPr>
                <w:sz w:val="22"/>
                <w:szCs w:val="22"/>
              </w:rPr>
              <w:t xml:space="preserve"> YES    </w:t>
            </w:r>
            <w:r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sz w:val="22"/>
                <w:szCs w:val="22"/>
              </w:rPr>
              <w:instrText xml:space="preserve"> FORMCHECKBOX </w:instrText>
            </w:r>
            <w:r w:rsidR="003D5981">
              <w:rPr>
                <w:sz w:val="22"/>
                <w:szCs w:val="22"/>
              </w:rPr>
            </w:r>
            <w:r w:rsidR="003D598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5"/>
            <w:r w:rsidR="00E92381">
              <w:rPr>
                <w:sz w:val="22"/>
                <w:szCs w:val="22"/>
              </w:rPr>
              <w:t>NO</w:t>
            </w:r>
          </w:p>
        </w:tc>
      </w:tr>
    </w:tbl>
    <w:p w14:paraId="2504C3A9" w14:textId="27D7E963" w:rsidR="00E92381" w:rsidRPr="00782134" w:rsidRDefault="00E92381" w:rsidP="00E92381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Other Notes</w:t>
      </w:r>
      <w:r w:rsidR="001564DC">
        <w:rPr>
          <w:color w:val="000000" w:themeColor="text1"/>
        </w:rPr>
        <w:t>*</w:t>
      </w:r>
    </w:p>
    <w:p w14:paraId="77A72E92" w14:textId="4BBE3402" w:rsidR="001564DC" w:rsidRDefault="001564DC"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3B294FE" w14:textId="77777777" w:rsidR="001564DC" w:rsidRDefault="001564DC"/>
    <w:p w14:paraId="29232044" w14:textId="77777777" w:rsidR="00C45E83" w:rsidRDefault="00C45E83"/>
    <w:p w14:paraId="29D2FD25" w14:textId="1E462C44" w:rsidR="0020743D" w:rsidRDefault="001564DC">
      <w:pPr>
        <w:rPr>
          <w:rFonts w:asciiTheme="majorHAnsi" w:eastAsiaTheme="majorEastAsia" w:hAnsiTheme="majorHAnsi" w:cstheme="majorBidi"/>
          <w:caps/>
          <w:color w:val="FFFFFF" w:themeColor="background1"/>
          <w:sz w:val="24"/>
          <w:szCs w:val="22"/>
        </w:rPr>
      </w:pPr>
      <w:r>
        <w:t>*</w:t>
      </w:r>
      <w:r w:rsidR="00E92381">
        <w:t xml:space="preserve">Use this space for additional </w:t>
      </w:r>
      <w:r w:rsidR="00C45E83">
        <w:t>info including explanation for</w:t>
      </w:r>
      <w:r w:rsidR="004C475C">
        <w:t xml:space="preserve"> not pre-registering or if you need more space </w:t>
      </w:r>
      <w:r w:rsidR="00C45E83">
        <w:t>for an item above.</w:t>
      </w:r>
      <w:r w:rsidR="0020743D">
        <w:rPr>
          <w:sz w:val="24"/>
        </w:rPr>
        <w:br w:type="page"/>
      </w:r>
    </w:p>
    <w:p w14:paraId="2E93145B" w14:textId="7AF87CA7" w:rsidR="00CC0E84" w:rsidRPr="00782134" w:rsidRDefault="00C34B0C" w:rsidP="00CC0E84">
      <w:pPr>
        <w:pStyle w:val="Heading1"/>
        <w:jc w:val="center"/>
        <w:rPr>
          <w:sz w:val="24"/>
          <w:u w:val="single"/>
        </w:rPr>
      </w:pPr>
      <w:r>
        <w:rPr>
          <w:sz w:val="24"/>
        </w:rPr>
        <w:lastRenderedPageBreak/>
        <w:t>Section 2</w:t>
      </w:r>
      <w:r w:rsidR="00CC0E84" w:rsidRPr="00782134">
        <w:rPr>
          <w:sz w:val="24"/>
        </w:rPr>
        <w:t xml:space="preserve">: </w:t>
      </w:r>
      <w:r>
        <w:rPr>
          <w:sz w:val="24"/>
        </w:rPr>
        <w:t>Basic Information</w:t>
      </w:r>
      <w:r w:rsidR="00CC0E84" w:rsidRPr="00782134">
        <w:rPr>
          <w:sz w:val="24"/>
        </w:rPr>
        <w:t xml:space="preserve"> (</w:t>
      </w:r>
      <w:r w:rsidR="00CC0E84" w:rsidRPr="00782134">
        <w:rPr>
          <w:caps w:val="0"/>
          <w:sz w:val="24"/>
          <w:u w:val="single"/>
        </w:rPr>
        <w:t xml:space="preserve">to be completed </w:t>
      </w:r>
      <w:r>
        <w:rPr>
          <w:caps w:val="0"/>
          <w:sz w:val="24"/>
          <w:u w:val="single"/>
        </w:rPr>
        <w:t>during/after</w:t>
      </w:r>
      <w:r w:rsidR="00CC0E84" w:rsidRPr="00782134">
        <w:rPr>
          <w:caps w:val="0"/>
          <w:sz w:val="24"/>
          <w:u w:val="single"/>
        </w:rPr>
        <w:t xml:space="preserve"> data collection)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3139"/>
        <w:gridCol w:w="2790"/>
        <w:gridCol w:w="2790"/>
        <w:gridCol w:w="2081"/>
      </w:tblGrid>
      <w:tr w:rsidR="00AD20BC" w:rsidRPr="00255EC7" w14:paraId="2D48B274" w14:textId="77777777" w:rsidTr="002F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3139" w:type="dxa"/>
          </w:tcPr>
          <w:p w14:paraId="57D42141" w14:textId="3C8DF390" w:rsidR="00AD20BC" w:rsidRPr="00255EC7" w:rsidRDefault="00AD20B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Collection Start Date</w:t>
            </w:r>
          </w:p>
        </w:tc>
        <w:sdt>
          <w:sdtPr>
            <w:rPr>
              <w:sz w:val="22"/>
              <w:szCs w:val="22"/>
            </w:rPr>
            <w:id w:val="1243226215"/>
            <w:placeholder>
              <w:docPart w:val="6639E0845AC1ED45888DD430B276DD9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90" w:type="dxa"/>
              </w:tcPr>
              <w:p w14:paraId="69BBCEEE" w14:textId="33E87034" w:rsidR="00AD20BC" w:rsidRDefault="00AD20BC" w:rsidP="00D34F61">
                <w:pPr>
                  <w:rPr>
                    <w:sz w:val="22"/>
                    <w:szCs w:val="22"/>
                  </w:rPr>
                </w:pPr>
                <w:r w:rsidRPr="00255EC7">
                  <w:rPr>
                    <w:sz w:val="22"/>
                    <w:szCs w:val="22"/>
                  </w:rPr>
                  <w:t>[Select Date]</w:t>
                </w:r>
              </w:p>
            </w:tc>
          </w:sdtContent>
        </w:sdt>
        <w:tc>
          <w:tcPr>
            <w:tcW w:w="2790" w:type="dxa"/>
          </w:tcPr>
          <w:p w14:paraId="000CA158" w14:textId="1D19C1A9" w:rsidR="00AD20BC" w:rsidRPr="00255EC7" w:rsidRDefault="00AD20BC" w:rsidP="00AD20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Collection End DatE</w:t>
            </w:r>
          </w:p>
        </w:tc>
        <w:sdt>
          <w:sdtPr>
            <w:rPr>
              <w:sz w:val="22"/>
              <w:szCs w:val="22"/>
            </w:rPr>
            <w:id w:val="-873920131"/>
            <w:placeholder>
              <w:docPart w:val="07B2A4E4DE3A35499E196A9E66C2847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</w:tcPr>
              <w:p w14:paraId="7F966191" w14:textId="39E6F3D6" w:rsidR="00AD20BC" w:rsidRPr="00255EC7" w:rsidRDefault="00AD20BC" w:rsidP="00D34F61">
                <w:pPr>
                  <w:rPr>
                    <w:sz w:val="22"/>
                    <w:szCs w:val="22"/>
                  </w:rPr>
                </w:pPr>
                <w:r w:rsidRPr="00255EC7">
                  <w:rPr>
                    <w:sz w:val="22"/>
                    <w:szCs w:val="22"/>
                  </w:rPr>
                  <w:t>[Select Date]</w:t>
                </w:r>
              </w:p>
            </w:tc>
          </w:sdtContent>
        </w:sdt>
      </w:tr>
    </w:tbl>
    <w:p w14:paraId="383D0F01" w14:textId="77777777" w:rsidR="005F488E" w:rsidRDefault="005F488E">
      <w:pPr>
        <w:rPr>
          <w:b/>
          <w:sz w:val="22"/>
          <w:szCs w:val="22"/>
        </w:rPr>
      </w:pPr>
    </w:p>
    <w:p w14:paraId="39BA2EB8" w14:textId="76416595" w:rsidR="001A2EFB" w:rsidRPr="001A2EFB" w:rsidRDefault="001A2EFB">
      <w:pPr>
        <w:rPr>
          <w:sz w:val="22"/>
          <w:szCs w:val="22"/>
        </w:rPr>
      </w:pPr>
      <w:r w:rsidRPr="00BE0CFD">
        <w:rPr>
          <w:b/>
          <w:sz w:val="22"/>
          <w:szCs w:val="22"/>
        </w:rPr>
        <w:t>Data sources</w:t>
      </w:r>
      <w:r>
        <w:rPr>
          <w:sz w:val="22"/>
          <w:szCs w:val="22"/>
        </w:rPr>
        <w:t xml:space="preserve"> (SONA, MTurk, and/or Qualtrics survey names, name of schools from which data was collected, etc)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AD20BC" w:rsidRPr="001A2EFB" w14:paraId="3E8445AD" w14:textId="5C5F593C" w:rsidTr="004D0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0800" w:type="dxa"/>
            <w:tcBorders>
              <w:top w:val="single" w:sz="4" w:space="0" w:color="BFBFBF" w:themeColor="background1" w:themeShade="BF"/>
              <w:bottom w:val="nil"/>
            </w:tcBorders>
          </w:tcPr>
          <w:p w14:paraId="50EF2B70" w14:textId="0F133F13" w:rsidR="00AD20BC" w:rsidRPr="00AD20BC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caps w:val="0"/>
                <w:noProof/>
                <w:color w:val="595959" w:themeColor="text1" w:themeTint="A6"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color w:val="595959" w:themeColor="text1" w:themeTint="A6"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color w:val="595959" w:themeColor="text1" w:themeTint="A6"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color w:val="595959" w:themeColor="text1" w:themeTint="A6"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color w:val="595959" w:themeColor="text1" w:themeTint="A6"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AD20BC" w:rsidRPr="001A2EFB" w14:paraId="4EBFA4DB" w14:textId="77777777" w:rsidTr="009628AB">
        <w:trPr>
          <w:trHeight w:val="396"/>
        </w:trPr>
        <w:tc>
          <w:tcPr>
            <w:tcW w:w="10800" w:type="dxa"/>
            <w:tcBorders>
              <w:top w:val="nil"/>
              <w:bottom w:val="nil"/>
            </w:tcBorders>
          </w:tcPr>
          <w:p w14:paraId="1EB2DC71" w14:textId="4DFD0D52" w:rsidR="00AD20BC" w:rsidRPr="001A2EFB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AD20BC" w:rsidRPr="001A2EFB" w14:paraId="3B5CC104" w14:textId="7F4C6F8A" w:rsidTr="005B45A8">
        <w:trPr>
          <w:trHeight w:val="297"/>
        </w:trPr>
        <w:tc>
          <w:tcPr>
            <w:tcW w:w="10800" w:type="dxa"/>
            <w:tcBorders>
              <w:top w:val="nil"/>
              <w:bottom w:val="single" w:sz="4" w:space="0" w:color="BFBFBF" w:themeColor="background1" w:themeShade="BF"/>
            </w:tcBorders>
          </w:tcPr>
          <w:p w14:paraId="325FF5DF" w14:textId="6F4DE355" w:rsidR="00AD20BC" w:rsidRPr="001A2EFB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1C451CFF" w14:textId="77777777" w:rsidR="001A2EFB" w:rsidRDefault="001A2EFB"/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3139"/>
        <w:gridCol w:w="7661"/>
      </w:tblGrid>
      <w:tr w:rsidR="00A44037" w:rsidRPr="00255EC7" w14:paraId="52291532" w14:textId="77777777" w:rsidTr="00EE7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3139" w:type="dxa"/>
            <w:tcBorders>
              <w:top w:val="single" w:sz="4" w:space="0" w:color="BFBFBF" w:themeColor="background1" w:themeShade="BF"/>
              <w:bottom w:val="nil"/>
            </w:tcBorders>
          </w:tcPr>
          <w:p w14:paraId="7AD2FCD3" w14:textId="0CB49E1C" w:rsidR="00A44037" w:rsidRPr="00255EC7" w:rsidRDefault="00EE7E00" w:rsidP="00D34F61">
            <w:pPr>
              <w:rPr>
                <w:sz w:val="22"/>
                <w:szCs w:val="22"/>
              </w:rPr>
            </w:pPr>
            <w:r w:rsidRPr="00BE0CFD">
              <w:rPr>
                <w:b/>
                <w:sz w:val="22"/>
                <w:szCs w:val="22"/>
              </w:rPr>
              <w:t>Total N Enrolled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7661" w:type="dxa"/>
            <w:tcBorders>
              <w:top w:val="single" w:sz="4" w:space="0" w:color="BFBFBF" w:themeColor="background1" w:themeShade="BF"/>
              <w:bottom w:val="nil"/>
            </w:tcBorders>
          </w:tcPr>
          <w:p w14:paraId="0B3A2EFB" w14:textId="031F8A74" w:rsidR="00A44037" w:rsidRPr="00255EC7" w:rsidRDefault="001564DC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A44037" w:rsidRPr="00255EC7" w14:paraId="674E2C3C" w14:textId="77777777" w:rsidTr="00EE7E00">
        <w:trPr>
          <w:trHeight w:val="351"/>
        </w:trPr>
        <w:tc>
          <w:tcPr>
            <w:tcW w:w="3139" w:type="dxa"/>
            <w:tcBorders>
              <w:top w:val="nil"/>
              <w:bottom w:val="single" w:sz="4" w:space="0" w:color="BFBFBF" w:themeColor="background1" w:themeShade="BF"/>
            </w:tcBorders>
          </w:tcPr>
          <w:p w14:paraId="0D1EF9FB" w14:textId="69417D01" w:rsidR="00A44037" w:rsidRPr="00255EC7" w:rsidRDefault="00EE7E00" w:rsidP="00D34F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different from planned, why?</w:t>
            </w:r>
          </w:p>
        </w:tc>
        <w:tc>
          <w:tcPr>
            <w:tcW w:w="7661" w:type="dxa"/>
            <w:tcBorders>
              <w:top w:val="nil"/>
              <w:bottom w:val="single" w:sz="4" w:space="0" w:color="BFBFBF" w:themeColor="background1" w:themeShade="BF"/>
            </w:tcBorders>
          </w:tcPr>
          <w:p w14:paraId="7868CB5A" w14:textId="20650819" w:rsidR="00A44037" w:rsidRPr="00255EC7" w:rsidRDefault="001564DC" w:rsidP="00AD20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030F3E3B" w14:textId="77777777" w:rsidR="00A44037" w:rsidRDefault="00A44037"/>
    <w:p w14:paraId="08E19A76" w14:textId="60C91974" w:rsidR="001A2EFB" w:rsidRDefault="006648B8">
      <w:r w:rsidRPr="00BE0CFD">
        <w:rPr>
          <w:b/>
        </w:rPr>
        <w:t>Experimenter Information</w:t>
      </w:r>
      <w:r>
        <w:t xml:space="preserve"> (names and demographics of individuals who actively ran the study)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479"/>
        <w:gridCol w:w="5321"/>
      </w:tblGrid>
      <w:tr w:rsidR="001564DC" w:rsidRPr="006648B8" w14:paraId="321EFE8E" w14:textId="77777777" w:rsidTr="0066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5479" w:type="dxa"/>
            <w:tcBorders>
              <w:top w:val="single" w:sz="4" w:space="0" w:color="BFBFBF" w:themeColor="background1" w:themeShade="BF"/>
              <w:bottom w:val="nil"/>
            </w:tcBorders>
          </w:tcPr>
          <w:p w14:paraId="18C4FC6E" w14:textId="6A18519E" w:rsidR="001564DC" w:rsidRDefault="001564DC" w:rsidP="006648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321" w:type="dxa"/>
            <w:tcBorders>
              <w:top w:val="single" w:sz="4" w:space="0" w:color="BFBFBF" w:themeColor="background1" w:themeShade="BF"/>
              <w:bottom w:val="nil"/>
            </w:tcBorders>
          </w:tcPr>
          <w:p w14:paraId="5814D43D" w14:textId="420017E7" w:rsidR="001564DC" w:rsidRDefault="001564DC" w:rsidP="004C1ADE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Demographics</w:t>
            </w:r>
          </w:p>
        </w:tc>
      </w:tr>
      <w:tr w:rsidR="006648B8" w:rsidRPr="006648B8" w14:paraId="23303B9E" w14:textId="39A90F66" w:rsidTr="006648B8">
        <w:trPr>
          <w:trHeight w:val="251"/>
        </w:trPr>
        <w:tc>
          <w:tcPr>
            <w:tcW w:w="5479" w:type="dxa"/>
            <w:tcBorders>
              <w:top w:val="single" w:sz="4" w:space="0" w:color="BFBFBF" w:themeColor="background1" w:themeShade="BF"/>
              <w:bottom w:val="nil"/>
            </w:tcBorders>
          </w:tcPr>
          <w:p w14:paraId="18FFAA2D" w14:textId="6308C62A" w:rsidR="006648B8" w:rsidRPr="006648B8" w:rsidRDefault="001564DC" w:rsidP="006648B8">
            <w:pPr>
              <w:rPr>
                <w:color w:val="577188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single" w:sz="4" w:space="0" w:color="BFBFBF" w:themeColor="background1" w:themeShade="BF"/>
              <w:bottom w:val="nil"/>
            </w:tcBorders>
          </w:tcPr>
          <w:p w14:paraId="25C087BC" w14:textId="148C3DBA" w:rsidR="006648B8" w:rsidRPr="006648B8" w:rsidRDefault="001564DC" w:rsidP="004C1ADE">
            <w:pPr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6648B8" w:rsidRPr="006648B8" w14:paraId="22F8092C" w14:textId="6623FC4E" w:rsidTr="00CE0041">
        <w:trPr>
          <w:trHeight w:val="396"/>
        </w:trPr>
        <w:tc>
          <w:tcPr>
            <w:tcW w:w="5479" w:type="dxa"/>
            <w:tcBorders>
              <w:top w:val="nil"/>
              <w:bottom w:val="nil"/>
            </w:tcBorders>
          </w:tcPr>
          <w:p w14:paraId="0C6BE9E1" w14:textId="43B8FC86" w:rsidR="006648B8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nil"/>
              <w:bottom w:val="nil"/>
            </w:tcBorders>
          </w:tcPr>
          <w:p w14:paraId="0D932158" w14:textId="121759E2" w:rsidR="006648B8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6648B8" w:rsidRPr="006648B8" w14:paraId="1CC00156" w14:textId="6072DAC0" w:rsidTr="00CE0041">
        <w:trPr>
          <w:trHeight w:val="396"/>
        </w:trPr>
        <w:tc>
          <w:tcPr>
            <w:tcW w:w="5479" w:type="dxa"/>
            <w:tcBorders>
              <w:top w:val="nil"/>
              <w:bottom w:val="single" w:sz="4" w:space="0" w:color="BFBFBF" w:themeColor="background1" w:themeShade="BF"/>
            </w:tcBorders>
          </w:tcPr>
          <w:p w14:paraId="2084ABD0" w14:textId="1A7E9FF5" w:rsidR="006648B8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nil"/>
              <w:bottom w:val="single" w:sz="4" w:space="0" w:color="BFBFBF" w:themeColor="background1" w:themeShade="BF"/>
            </w:tcBorders>
          </w:tcPr>
          <w:p w14:paraId="313ED0EA" w14:textId="3E32DB34" w:rsidR="006648B8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12D53930" w14:textId="77777777" w:rsidR="006648B8" w:rsidRDefault="006648B8"/>
    <w:p w14:paraId="59837D9C" w14:textId="70B3E997" w:rsidR="00524EDC" w:rsidRDefault="00524EDC" w:rsidP="00524EDC">
      <w:r>
        <w:rPr>
          <w:b/>
        </w:rPr>
        <w:t>Coders / other RA</w:t>
      </w:r>
      <w:r w:rsidRPr="00BE0CFD">
        <w:rPr>
          <w:b/>
        </w:rPr>
        <w:t xml:space="preserve"> Information</w:t>
      </w:r>
      <w:r>
        <w:t xml:space="preserve"> (names and roles of individuals who actively contributed in ways other than running)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479"/>
        <w:gridCol w:w="5321"/>
      </w:tblGrid>
      <w:tr w:rsidR="001564DC" w:rsidRPr="006648B8" w14:paraId="365AA28E" w14:textId="77777777" w:rsidTr="004C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5479" w:type="dxa"/>
            <w:tcBorders>
              <w:top w:val="single" w:sz="4" w:space="0" w:color="BFBFBF" w:themeColor="background1" w:themeShade="BF"/>
              <w:bottom w:val="nil"/>
            </w:tcBorders>
          </w:tcPr>
          <w:p w14:paraId="73FBB88D" w14:textId="4E1AE193" w:rsidR="001564DC" w:rsidRPr="006648B8" w:rsidRDefault="001564DC" w:rsidP="004C1ADE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Name</w:t>
            </w:r>
          </w:p>
        </w:tc>
        <w:tc>
          <w:tcPr>
            <w:tcW w:w="5321" w:type="dxa"/>
            <w:tcBorders>
              <w:top w:val="single" w:sz="4" w:space="0" w:color="BFBFBF" w:themeColor="background1" w:themeShade="BF"/>
              <w:bottom w:val="nil"/>
            </w:tcBorders>
          </w:tcPr>
          <w:p w14:paraId="1AE3F5D5" w14:textId="784CA2E2" w:rsidR="001564DC" w:rsidRPr="006648B8" w:rsidRDefault="001564DC" w:rsidP="00524EDC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Role</w:t>
            </w:r>
          </w:p>
        </w:tc>
      </w:tr>
      <w:tr w:rsidR="00524EDC" w:rsidRPr="006648B8" w14:paraId="544B1314" w14:textId="77777777" w:rsidTr="004C1ADE">
        <w:trPr>
          <w:trHeight w:val="251"/>
        </w:trPr>
        <w:tc>
          <w:tcPr>
            <w:tcW w:w="5479" w:type="dxa"/>
            <w:tcBorders>
              <w:top w:val="single" w:sz="4" w:space="0" w:color="BFBFBF" w:themeColor="background1" w:themeShade="BF"/>
              <w:bottom w:val="nil"/>
            </w:tcBorders>
          </w:tcPr>
          <w:p w14:paraId="2476AD8E" w14:textId="562036C6" w:rsidR="00524EDC" w:rsidRPr="006648B8" w:rsidRDefault="001564DC" w:rsidP="004C1ADE">
            <w:pPr>
              <w:rPr>
                <w:color w:val="577188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single" w:sz="4" w:space="0" w:color="BFBFBF" w:themeColor="background1" w:themeShade="BF"/>
              <w:bottom w:val="nil"/>
            </w:tcBorders>
          </w:tcPr>
          <w:p w14:paraId="77ECD8EE" w14:textId="7C409A30" w:rsidR="00524EDC" w:rsidRPr="006648B8" w:rsidRDefault="001564DC" w:rsidP="00524EDC">
            <w:pPr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24EDC" w:rsidRPr="006648B8" w14:paraId="791CF8A2" w14:textId="77777777" w:rsidTr="004C1ADE">
        <w:trPr>
          <w:trHeight w:val="396"/>
        </w:trPr>
        <w:tc>
          <w:tcPr>
            <w:tcW w:w="5479" w:type="dxa"/>
            <w:tcBorders>
              <w:top w:val="nil"/>
              <w:bottom w:val="nil"/>
            </w:tcBorders>
          </w:tcPr>
          <w:p w14:paraId="5F27C067" w14:textId="191D65E1" w:rsidR="00524EDC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nil"/>
              <w:bottom w:val="nil"/>
            </w:tcBorders>
          </w:tcPr>
          <w:p w14:paraId="130D1CF7" w14:textId="27CC40E2" w:rsidR="00524EDC" w:rsidRPr="006648B8" w:rsidRDefault="001564DC" w:rsidP="00524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24EDC" w:rsidRPr="006648B8" w14:paraId="352FADA1" w14:textId="77777777" w:rsidTr="004C1ADE">
        <w:trPr>
          <w:trHeight w:val="396"/>
        </w:trPr>
        <w:tc>
          <w:tcPr>
            <w:tcW w:w="5479" w:type="dxa"/>
            <w:tcBorders>
              <w:top w:val="nil"/>
              <w:bottom w:val="single" w:sz="4" w:space="0" w:color="BFBFBF" w:themeColor="background1" w:themeShade="BF"/>
            </w:tcBorders>
          </w:tcPr>
          <w:p w14:paraId="677B54F0" w14:textId="33849AA6" w:rsidR="00524EDC" w:rsidRPr="006648B8" w:rsidRDefault="001564DC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21" w:type="dxa"/>
            <w:tcBorders>
              <w:top w:val="nil"/>
              <w:bottom w:val="single" w:sz="4" w:space="0" w:color="BFBFBF" w:themeColor="background1" w:themeShade="BF"/>
            </w:tcBorders>
          </w:tcPr>
          <w:p w14:paraId="01765F39" w14:textId="4E12918E" w:rsidR="00524EDC" w:rsidRPr="006648B8" w:rsidRDefault="001564DC" w:rsidP="00524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0124BB81" w14:textId="77777777" w:rsidR="00524EDC" w:rsidRDefault="00524EDC"/>
    <w:tbl>
      <w:tblPr>
        <w:tblStyle w:val="StatusReportTable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19"/>
        <w:gridCol w:w="7481"/>
      </w:tblGrid>
      <w:tr w:rsidR="006648B8" w:rsidRPr="006648B8" w14:paraId="2183D9DB" w14:textId="77777777" w:rsidTr="0015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3319" w:type="dxa"/>
          </w:tcPr>
          <w:p w14:paraId="4F7B6156" w14:textId="078D5558" w:rsidR="006648B8" w:rsidRPr="00BE0CFD" w:rsidRDefault="006648B8" w:rsidP="004C1ADE">
            <w:pPr>
              <w:rPr>
                <w:b/>
                <w:caps w:val="0"/>
                <w:sz w:val="22"/>
                <w:szCs w:val="22"/>
              </w:rPr>
            </w:pPr>
            <w:r w:rsidRPr="00BE0CFD">
              <w:rPr>
                <w:b/>
                <w:caps w:val="0"/>
                <w:sz w:val="22"/>
                <w:szCs w:val="22"/>
              </w:rPr>
              <w:t>Where are consent forms stored?</w:t>
            </w:r>
          </w:p>
        </w:tc>
        <w:tc>
          <w:tcPr>
            <w:tcW w:w="7481" w:type="dxa"/>
          </w:tcPr>
          <w:p w14:paraId="4B51F07D" w14:textId="59CB6336" w:rsidR="006648B8" w:rsidRPr="006648B8" w:rsidRDefault="001564DC" w:rsidP="006648B8">
            <w:pPr>
              <w:rPr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069DB40F" w14:textId="4733A816" w:rsidR="00C847C0" w:rsidRPr="00782134" w:rsidRDefault="00C847C0" w:rsidP="00C847C0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Other Notes</w:t>
      </w:r>
    </w:p>
    <w:p w14:paraId="6B11654A" w14:textId="23A38A84" w:rsidR="00C847C0" w:rsidRDefault="007707D2" w:rsidP="00C847C0"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 w:rsidR="00C847C0">
        <w:br/>
      </w:r>
    </w:p>
    <w:p w14:paraId="41AB610B" w14:textId="0CFB3DF5" w:rsidR="0020743D" w:rsidRDefault="0020743D">
      <w:pPr>
        <w:rPr>
          <w:rFonts w:asciiTheme="majorHAnsi" w:eastAsiaTheme="majorEastAsia" w:hAnsiTheme="majorHAnsi" w:cstheme="majorBidi"/>
          <w:caps/>
          <w:color w:val="FFFFFF" w:themeColor="background1"/>
          <w:sz w:val="24"/>
          <w:szCs w:val="22"/>
        </w:rPr>
      </w:pPr>
      <w:r>
        <w:rPr>
          <w:sz w:val="24"/>
        </w:rPr>
        <w:br w:type="page"/>
      </w:r>
    </w:p>
    <w:p w14:paraId="56BE921A" w14:textId="051CEC8C" w:rsidR="00BE0CFD" w:rsidRPr="00782134" w:rsidRDefault="00BE0CFD" w:rsidP="00BE0CFD">
      <w:pPr>
        <w:pStyle w:val="Heading1"/>
        <w:jc w:val="center"/>
        <w:rPr>
          <w:sz w:val="24"/>
          <w:u w:val="single"/>
        </w:rPr>
      </w:pPr>
      <w:r>
        <w:rPr>
          <w:sz w:val="24"/>
        </w:rPr>
        <w:lastRenderedPageBreak/>
        <w:t>Section 3</w:t>
      </w:r>
      <w:r w:rsidRPr="00782134">
        <w:rPr>
          <w:sz w:val="24"/>
        </w:rPr>
        <w:t xml:space="preserve">: </w:t>
      </w:r>
      <w:r>
        <w:rPr>
          <w:sz w:val="24"/>
        </w:rPr>
        <w:t>Study Summary</w:t>
      </w:r>
      <w:r w:rsidRPr="00782134">
        <w:rPr>
          <w:sz w:val="24"/>
        </w:rPr>
        <w:t xml:space="preserve"> (</w:t>
      </w:r>
      <w:r w:rsidRPr="00782134">
        <w:rPr>
          <w:caps w:val="0"/>
          <w:sz w:val="24"/>
          <w:u w:val="single"/>
        </w:rPr>
        <w:t xml:space="preserve">to be completed </w:t>
      </w:r>
      <w:r>
        <w:rPr>
          <w:caps w:val="0"/>
          <w:sz w:val="24"/>
          <w:u w:val="single"/>
        </w:rPr>
        <w:t>after</w:t>
      </w:r>
      <w:r w:rsidRPr="00782134">
        <w:rPr>
          <w:caps w:val="0"/>
          <w:sz w:val="24"/>
          <w:u w:val="single"/>
        </w:rPr>
        <w:t xml:space="preserve"> </w:t>
      </w:r>
      <w:r>
        <w:rPr>
          <w:caps w:val="0"/>
          <w:sz w:val="24"/>
          <w:u w:val="single"/>
        </w:rPr>
        <w:t>analysis</w:t>
      </w:r>
      <w:r w:rsidRPr="00782134">
        <w:rPr>
          <w:caps w:val="0"/>
          <w:sz w:val="24"/>
          <w:u w:val="single"/>
        </w:rPr>
        <w:t>)</w:t>
      </w:r>
    </w:p>
    <w:p w14:paraId="2EB67C9C" w14:textId="3F0A0BAE" w:rsidR="00F54D9C" w:rsidRPr="00782134" w:rsidRDefault="00F54D9C" w:rsidP="00F54D9C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Gist of Results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99"/>
        <w:gridCol w:w="8201"/>
      </w:tblGrid>
      <w:tr w:rsidR="00C267F6" w:rsidRPr="006648B8" w14:paraId="250E592E" w14:textId="77777777" w:rsidTr="0077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tcW w:w="259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DC7F42" w14:textId="1D088AB5" w:rsidR="00F54D9C" w:rsidRPr="006648B8" w:rsidRDefault="00F54D9C" w:rsidP="00C267F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  <w:t>P</w:t>
            </w:r>
            <w:bookmarkStart w:id="9" w:name="Text8"/>
            <w:r>
              <w:rPr>
                <w:rFonts w:asciiTheme="minorHAnsi" w:hAnsiTheme="minorHAnsi"/>
                <w:caps w:val="0"/>
                <w:color w:val="595959" w:themeColor="text1" w:themeTint="A6"/>
                <w:sz w:val="22"/>
                <w:szCs w:val="22"/>
              </w:rPr>
              <w:t>reregistered Analyses:</w:t>
            </w:r>
          </w:p>
        </w:tc>
        <w:tc>
          <w:tcPr>
            <w:tcW w:w="82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top"/>
          </w:tcPr>
          <w:p w14:paraId="290AF965" w14:textId="17E33ADE" w:rsidR="00F54D9C" w:rsidRPr="006648B8" w:rsidRDefault="007707D2" w:rsidP="007707D2">
            <w:pPr>
              <w:rPr>
                <w:rFonts w:asciiTheme="minorHAnsi" w:hAnsiTheme="minorHAnsi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caps w:val="0"/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bookmarkStart w:id="10" w:name="_GoBack"/>
            <w:r>
              <w:rPr>
                <w:rFonts w:asciiTheme="minorHAnsi" w:hAnsiTheme="minorHAnsi"/>
                <w:caps w:val="0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/>
                <w:caps w:val="0"/>
                <w:noProof/>
                <w:sz w:val="22"/>
                <w:szCs w:val="22"/>
              </w:rPr>
              <w:t> </w:t>
            </w:r>
            <w:bookmarkEnd w:id="10"/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C267F6" w:rsidRPr="006648B8" w14:paraId="1B5DE15C" w14:textId="77777777" w:rsidTr="007707D2">
        <w:trPr>
          <w:trHeight w:val="1034"/>
        </w:trPr>
        <w:tc>
          <w:tcPr>
            <w:tcW w:w="259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00A1C" w14:textId="75219FD0" w:rsidR="00F54D9C" w:rsidRPr="006648B8" w:rsidRDefault="00F54D9C" w:rsidP="00C2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Exploratory Analyses:</w:t>
            </w:r>
          </w:p>
        </w:tc>
        <w:tc>
          <w:tcPr>
            <w:tcW w:w="82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10AA30" w14:textId="28E20564" w:rsidR="00F54D9C" w:rsidRPr="006648B8" w:rsidRDefault="007707D2" w:rsidP="007707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</w:tr>
    </w:tbl>
    <w:p w14:paraId="423FA39E" w14:textId="1AF0A598" w:rsidR="00F54D9C" w:rsidRDefault="00F54D9C"/>
    <w:tbl>
      <w:tblPr>
        <w:tblStyle w:val="StatusReportTable"/>
        <w:tblW w:w="5000" w:type="pct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740"/>
      </w:tblGrid>
      <w:tr w:rsidR="00342BFA" w:rsidRPr="006648B8" w14:paraId="20A4ADA7" w14:textId="77777777" w:rsidTr="002A4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3060" w:type="dxa"/>
            <w:tcBorders>
              <w:top w:val="nil"/>
              <w:bottom w:val="nil"/>
            </w:tcBorders>
          </w:tcPr>
          <w:p w14:paraId="0DB1018B" w14:textId="77689FFF" w:rsidR="00C267F6" w:rsidRPr="00342BFA" w:rsidRDefault="00C267F6" w:rsidP="004C1ADE">
            <w:pPr>
              <w:rPr>
                <w:rFonts w:asciiTheme="minorHAnsi" w:hAnsiTheme="minorHAnsi"/>
                <w:b/>
                <w:caps w:val="0"/>
                <w:color w:val="595959" w:themeColor="text1" w:themeTint="A6"/>
                <w:sz w:val="22"/>
                <w:szCs w:val="22"/>
              </w:rPr>
            </w:pPr>
            <w:r w:rsidRPr="00342BFA">
              <w:rPr>
                <w:rFonts w:asciiTheme="minorHAnsi" w:hAnsiTheme="minorHAnsi"/>
                <w:b/>
                <w:caps w:val="0"/>
                <w:color w:val="595959" w:themeColor="text1" w:themeTint="A6"/>
                <w:sz w:val="22"/>
                <w:szCs w:val="22"/>
              </w:rPr>
              <w:t>Musings on Power</w:t>
            </w:r>
            <w:r w:rsidR="00342BFA">
              <w:rPr>
                <w:rFonts w:asciiTheme="minorHAnsi" w:hAnsiTheme="minorHAnsi"/>
                <w:b/>
                <w:caps w:val="0"/>
                <w:color w:val="595959" w:themeColor="text1" w:themeTint="A6"/>
                <w:sz w:val="22"/>
                <w:szCs w:val="22"/>
              </w:rPr>
              <w:t>?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 w14:paraId="5A94FC6C" w14:textId="47EA107E" w:rsidR="00C267F6" w:rsidRPr="00342BFA" w:rsidRDefault="007707D2" w:rsidP="004C1ADE">
            <w:pPr>
              <w:rPr>
                <w:rFonts w:asciiTheme="minorHAnsi" w:hAnsiTheme="minorHAnsi"/>
                <w: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42BFA" w:rsidRPr="00C267F6" w14:paraId="6E570DF9" w14:textId="77777777" w:rsidTr="002A462C">
        <w:trPr>
          <w:trHeight w:val="422"/>
        </w:trPr>
        <w:tc>
          <w:tcPr>
            <w:tcW w:w="3060" w:type="dxa"/>
            <w:tcBorders>
              <w:top w:val="nil"/>
            </w:tcBorders>
          </w:tcPr>
          <w:p w14:paraId="72AD2669" w14:textId="03CEF02D" w:rsidR="00C267F6" w:rsidRPr="00C267F6" w:rsidRDefault="00C267F6" w:rsidP="004C1ADE">
            <w:pPr>
              <w:rPr>
                <w:b/>
                <w:sz w:val="22"/>
                <w:szCs w:val="22"/>
              </w:rPr>
            </w:pPr>
            <w:r w:rsidRPr="00C267F6">
              <w:rPr>
                <w:b/>
                <w:sz w:val="22"/>
                <w:szCs w:val="22"/>
              </w:rPr>
              <w:t>Attrition rates</w:t>
            </w:r>
            <w:r w:rsidR="00342BFA">
              <w:rPr>
                <w:b/>
                <w:sz w:val="22"/>
                <w:szCs w:val="22"/>
              </w:rPr>
              <w:t xml:space="preserve"> by condition</w:t>
            </w:r>
          </w:p>
        </w:tc>
        <w:tc>
          <w:tcPr>
            <w:tcW w:w="7740" w:type="dxa"/>
            <w:tcBorders>
              <w:top w:val="nil"/>
            </w:tcBorders>
          </w:tcPr>
          <w:p w14:paraId="77A77597" w14:textId="5EF2DAFF" w:rsidR="00C267F6" w:rsidRPr="00C267F6" w:rsidRDefault="007707D2" w:rsidP="004C1A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42BFA" w:rsidRPr="00C267F6" w14:paraId="0782CED9" w14:textId="77777777" w:rsidTr="00342BFA">
        <w:tblPrEx>
          <w:tblBorders>
            <w:top w:val="none" w:sz="0" w:space="0" w:color="auto"/>
            <w:bottom w:val="none" w:sz="0" w:space="0" w:color="auto"/>
            <w:insideH w:val="single" w:sz="4" w:space="0" w:color="BFBFBF" w:themeColor="background1" w:themeShade="BF"/>
          </w:tblBorders>
        </w:tblPrEx>
        <w:trPr>
          <w:trHeight w:val="368"/>
        </w:trPr>
        <w:tc>
          <w:tcPr>
            <w:tcW w:w="3060" w:type="dxa"/>
          </w:tcPr>
          <w:p w14:paraId="5E7A39E9" w14:textId="53A83791" w:rsidR="00C267F6" w:rsidRPr="00C267F6" w:rsidRDefault="00C267F6" w:rsidP="004C1ADE">
            <w:pPr>
              <w:rPr>
                <w:b/>
                <w:sz w:val="22"/>
                <w:szCs w:val="22"/>
              </w:rPr>
            </w:pPr>
            <w:r w:rsidRPr="00C267F6">
              <w:rPr>
                <w:b/>
                <w:sz w:val="22"/>
                <w:szCs w:val="22"/>
              </w:rPr>
              <w:t>Follow up study</w:t>
            </w:r>
            <w:r w:rsidR="00342BFA">
              <w:rPr>
                <w:b/>
                <w:sz w:val="22"/>
                <w:szCs w:val="22"/>
              </w:rPr>
              <w:t xml:space="preserve"> Planned</w:t>
            </w:r>
            <w:r w:rsidRPr="00C267F6">
              <w:rPr>
                <w:b/>
                <w:sz w:val="22"/>
                <w:szCs w:val="22"/>
              </w:rPr>
              <w:t>?</w:t>
            </w:r>
          </w:p>
        </w:tc>
        <w:tc>
          <w:tcPr>
            <w:tcW w:w="7740" w:type="dxa"/>
          </w:tcPr>
          <w:p w14:paraId="120C937D" w14:textId="0E719695" w:rsidR="00C267F6" w:rsidRPr="00C267F6" w:rsidRDefault="007707D2" w:rsidP="00C26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2E770E67" w14:textId="3166713E" w:rsidR="00DD51D1" w:rsidRPr="00782134" w:rsidRDefault="00DD51D1" w:rsidP="00DD51D1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Materials Checklist</w:t>
      </w:r>
    </w:p>
    <w:p w14:paraId="73C08DAA" w14:textId="6F29130E" w:rsidR="005A659D" w:rsidRDefault="00590F7E">
      <w:r w:rsidRPr="00590F7E">
        <w:rPr>
          <w:b/>
        </w:rPr>
        <w:t>Materials</w:t>
      </w:r>
      <w:r>
        <w:t xml:space="preserve"> </w:t>
      </w:r>
      <w:r>
        <w:tab/>
      </w:r>
      <w:r>
        <w:tab/>
      </w:r>
      <w:r>
        <w:tab/>
        <w:t xml:space="preserve">   </w:t>
      </w:r>
      <w:r w:rsidR="001564DC">
        <w:fldChar w:fldCharType="begin">
          <w:ffData>
            <w:name w:val="Check2"/>
            <w:enabled/>
            <w:calcOnExit w:val="0"/>
            <w:checkBox>
              <w:size w:val="20"/>
              <w:default w:val="0"/>
            </w:checkBox>
          </w:ffData>
        </w:fldChar>
      </w:r>
      <w:bookmarkStart w:id="12" w:name="Check2"/>
      <w:r w:rsidR="001564DC">
        <w:instrText xml:space="preserve"> FORMCHECKBOX </w:instrText>
      </w:r>
      <w:r w:rsidR="003D5981">
        <w:fldChar w:fldCharType="separate"/>
      </w:r>
      <w:r w:rsidR="001564DC">
        <w:fldChar w:fldCharType="end"/>
      </w:r>
      <w:bookmarkEnd w:id="12"/>
      <w:r>
        <w:tab/>
      </w:r>
      <w:r>
        <w:tab/>
        <w:t xml:space="preserve">Summary of results </w:t>
      </w:r>
      <w:proofErr w:type="gramStart"/>
      <w:r>
        <w:t>(.Rmd</w:t>
      </w:r>
      <w:proofErr w:type="gramEnd"/>
      <w:r>
        <w:t>)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</w:p>
    <w:p w14:paraId="76780E0F" w14:textId="577024BC" w:rsidR="00590F7E" w:rsidRDefault="00590F7E">
      <w:r w:rsidRPr="00590F7E">
        <w:rPr>
          <w:b/>
        </w:rPr>
        <w:t>Raw Data</w:t>
      </w:r>
      <w:r>
        <w:tab/>
      </w:r>
      <w:r>
        <w:tab/>
      </w:r>
      <w:r>
        <w:tab/>
        <w:t xml:space="preserve">   </w:t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  <w:r>
        <w:tab/>
      </w:r>
      <w:r>
        <w:tab/>
        <w:t>Manuscript</w:t>
      </w:r>
      <w:r>
        <w:tab/>
      </w:r>
      <w:r>
        <w:tab/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</w:p>
    <w:p w14:paraId="7C0C7041" w14:textId="61B651C2" w:rsidR="00590F7E" w:rsidRDefault="00590F7E">
      <w:r w:rsidRPr="00590F7E">
        <w:rPr>
          <w:b/>
        </w:rPr>
        <w:t>Cleaned and labeled data file</w:t>
      </w:r>
      <w:r>
        <w:tab/>
        <w:t xml:space="preserve">   </w:t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  <w:r>
        <w:tab/>
      </w:r>
      <w:r>
        <w:tab/>
        <w:t>Figures (and code to reproduce)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</w:p>
    <w:p w14:paraId="63A9137E" w14:textId="76BDE285" w:rsidR="00590F7E" w:rsidRDefault="00590F7E">
      <w:r w:rsidRPr="00590F7E">
        <w:rPr>
          <w:b/>
        </w:rPr>
        <w:t>Clearly annotated syntax*</w:t>
      </w:r>
      <w:r>
        <w:tab/>
        <w:t xml:space="preserve">   </w:t>
      </w:r>
      <w: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 w:rsidR="003D5981">
        <w:fldChar w:fldCharType="separate"/>
      </w:r>
      <w:r>
        <w:fldChar w:fldCharType="end"/>
      </w:r>
    </w:p>
    <w:p w14:paraId="0AF0E70D" w14:textId="77777777" w:rsidR="004264CA" w:rsidRDefault="004264CA"/>
    <w:p w14:paraId="3A8F494D" w14:textId="77777777" w:rsidR="00590F7E" w:rsidRPr="00BB19C3" w:rsidRDefault="00590F7E" w:rsidP="00590F7E">
      <w:pPr>
        <w:spacing w:after="0"/>
      </w:pPr>
      <w:r>
        <w:t>* Generally two syntax files, one cleaning script that goes from raw data to clean data, and one analysis script that reproduces all results in the manuscript. Frequently a supplemental script will also be present, which includes other analyses, material or supplemental files, etc. Frequently a figures script will also be present, which produces all figures in the paper.</w:t>
      </w:r>
    </w:p>
    <w:p w14:paraId="62208CA9" w14:textId="77777777" w:rsidR="00C847C0" w:rsidRPr="00782134" w:rsidRDefault="00C847C0" w:rsidP="00C847C0">
      <w:pPr>
        <w:pStyle w:val="Heading1"/>
        <w:pBdr>
          <w:top w:val="single" w:sz="4" w:space="4" w:color="BFBFBF" w:themeColor="background1" w:themeShade="BF"/>
          <w:left w:val="single" w:sz="4" w:space="6" w:color="BFBFBF" w:themeColor="background1" w:themeShade="BF"/>
          <w:bottom w:val="single" w:sz="4" w:space="4" w:color="BFBFBF" w:themeColor="background1" w:themeShade="BF"/>
          <w:right w:val="single" w:sz="4" w:space="6" w:color="BFBFBF" w:themeColor="background1" w:themeShade="BF"/>
        </w:pBdr>
        <w:shd w:val="clear" w:color="auto" w:fill="CBD5DE" w:themeFill="accent1" w:themeFillTint="66"/>
        <w:rPr>
          <w:color w:val="000000" w:themeColor="text1"/>
        </w:rPr>
      </w:pPr>
      <w:r>
        <w:rPr>
          <w:color w:val="000000" w:themeColor="text1"/>
        </w:rPr>
        <w:t>Other Notes</w:t>
      </w:r>
    </w:p>
    <w:p w14:paraId="15C12BC7" w14:textId="479D93ED" w:rsidR="00C847C0" w:rsidRDefault="007707D2" w:rsidP="00C847C0">
      <w:r>
        <w:rPr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noProof/>
          <w:sz w:val="22"/>
          <w:szCs w:val="22"/>
        </w:rPr>
        <w:t> </w:t>
      </w:r>
      <w:r>
        <w:rPr>
          <w:sz w:val="22"/>
          <w:szCs w:val="22"/>
        </w:rPr>
        <w:fldChar w:fldCharType="end"/>
      </w:r>
      <w:r w:rsidR="00C847C0">
        <w:br/>
      </w:r>
    </w:p>
    <w:p w14:paraId="132DE115" w14:textId="77777777" w:rsidR="00C847C0" w:rsidRDefault="00C847C0"/>
    <w:sectPr w:rsidR="00C847C0" w:rsidSect="00CC0E84">
      <w:footerReference w:type="default" r:id="rId11"/>
      <w:headerReference w:type="first" r:id="rId12"/>
      <w:pgSz w:w="12240" w:h="15840" w:code="1"/>
      <w:pgMar w:top="1440" w:right="720" w:bottom="1440" w:left="72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C3FD3" w14:textId="77777777" w:rsidR="003D5981" w:rsidRDefault="003D5981">
      <w:pPr>
        <w:spacing w:before="0" w:after="0"/>
      </w:pPr>
      <w:r>
        <w:separator/>
      </w:r>
    </w:p>
  </w:endnote>
  <w:endnote w:type="continuationSeparator" w:id="0">
    <w:p w14:paraId="77DD149C" w14:textId="77777777" w:rsidR="003D5981" w:rsidRDefault="003D59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F6161" w14:textId="180FE29B" w:rsidR="00063AE2" w:rsidRDefault="00063AE2" w:rsidP="006648B8">
    <w:pPr>
      <w:pStyle w:val="Footer"/>
      <w:pBdr>
        <w:top w:val="single" w:sz="4" w:space="0" w:color="B1C0CD" w:themeColor="accent1" w:themeTint="99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32050" w14:textId="77777777" w:rsidR="003D5981" w:rsidRDefault="003D5981">
      <w:pPr>
        <w:spacing w:before="0" w:after="0"/>
      </w:pPr>
      <w:r>
        <w:separator/>
      </w:r>
    </w:p>
  </w:footnote>
  <w:footnote w:type="continuationSeparator" w:id="0">
    <w:p w14:paraId="714A9313" w14:textId="77777777" w:rsidR="003D5981" w:rsidRDefault="003D59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53CA9" w14:textId="448135AE" w:rsidR="00782134" w:rsidRDefault="00782134">
    <w:pPr>
      <w:pStyle w:val="Header"/>
    </w:pPr>
    <w:r>
      <w:t>Ver. 8.15.17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ocumentProtection w:edit="forms" w:enforcement="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CA"/>
    <w:rsid w:val="00031F13"/>
    <w:rsid w:val="00063AE2"/>
    <w:rsid w:val="000A5D95"/>
    <w:rsid w:val="001564DC"/>
    <w:rsid w:val="001A2EFB"/>
    <w:rsid w:val="0020743D"/>
    <w:rsid w:val="00255EC7"/>
    <w:rsid w:val="002A462C"/>
    <w:rsid w:val="002F76D4"/>
    <w:rsid w:val="00342BFA"/>
    <w:rsid w:val="003D5981"/>
    <w:rsid w:val="003E0C45"/>
    <w:rsid w:val="004264CA"/>
    <w:rsid w:val="00451EAB"/>
    <w:rsid w:val="004C475C"/>
    <w:rsid w:val="00524EDC"/>
    <w:rsid w:val="00555F6F"/>
    <w:rsid w:val="00590F7E"/>
    <w:rsid w:val="005A659D"/>
    <w:rsid w:val="005F488E"/>
    <w:rsid w:val="00661797"/>
    <w:rsid w:val="006648B8"/>
    <w:rsid w:val="007707D2"/>
    <w:rsid w:val="00782134"/>
    <w:rsid w:val="007831B9"/>
    <w:rsid w:val="007B18EE"/>
    <w:rsid w:val="0083291D"/>
    <w:rsid w:val="008635B2"/>
    <w:rsid w:val="008B06DF"/>
    <w:rsid w:val="00930AE9"/>
    <w:rsid w:val="00957DE5"/>
    <w:rsid w:val="00A44037"/>
    <w:rsid w:val="00AB2EBC"/>
    <w:rsid w:val="00AD20BC"/>
    <w:rsid w:val="00AD5A61"/>
    <w:rsid w:val="00B142CD"/>
    <w:rsid w:val="00B95BE6"/>
    <w:rsid w:val="00BE0CFD"/>
    <w:rsid w:val="00BF60F1"/>
    <w:rsid w:val="00C138EA"/>
    <w:rsid w:val="00C267F6"/>
    <w:rsid w:val="00C34B0C"/>
    <w:rsid w:val="00C45E83"/>
    <w:rsid w:val="00C60E89"/>
    <w:rsid w:val="00C847C0"/>
    <w:rsid w:val="00CC0E84"/>
    <w:rsid w:val="00CE0041"/>
    <w:rsid w:val="00D16559"/>
    <w:rsid w:val="00DD51D1"/>
    <w:rsid w:val="00E04D60"/>
    <w:rsid w:val="00E76BD4"/>
    <w:rsid w:val="00E92381"/>
    <w:rsid w:val="00EB33CA"/>
    <w:rsid w:val="00EE7E00"/>
    <w:rsid w:val="00F06EAD"/>
    <w:rsid w:val="00F54D9C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72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D/Library/Containers/com.microsoft.Word/Data/Library/Caches/1033/TM02889890/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1A70612D3C164684B397EF7DCB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74AA4-13B5-5340-A119-6C5F8CC9ADB3}"/>
      </w:docPartPr>
      <w:docPartBody>
        <w:p w:rsidR="00A465DC" w:rsidRDefault="00A20779" w:rsidP="00A20779">
          <w:pPr>
            <w:pStyle w:val="971A70612D3C164684B397EF7DCB269B"/>
          </w:pPr>
          <w:r>
            <w:t>[Select Date]</w:t>
          </w:r>
        </w:p>
      </w:docPartBody>
    </w:docPart>
    <w:docPart>
      <w:docPartPr>
        <w:name w:val="6639E0845AC1ED45888DD430B276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4956-F7FB-7A48-AA0E-648A03CA6404}"/>
      </w:docPartPr>
      <w:docPartBody>
        <w:p w:rsidR="00402739" w:rsidRDefault="00A465DC" w:rsidP="00A465DC">
          <w:pPr>
            <w:pStyle w:val="6639E0845AC1ED45888DD430B276DD91"/>
          </w:pPr>
          <w:r>
            <w:t>[Select Date]</w:t>
          </w:r>
        </w:p>
      </w:docPartBody>
    </w:docPart>
    <w:docPart>
      <w:docPartPr>
        <w:name w:val="07B2A4E4DE3A35499E196A9E66C2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77E-E8E3-4743-A2D5-A92917AA13BE}"/>
      </w:docPartPr>
      <w:docPartBody>
        <w:p w:rsidR="00402739" w:rsidRDefault="00A465DC" w:rsidP="00A465DC">
          <w:pPr>
            <w:pStyle w:val="07B2A4E4DE3A35499E196A9E66C2847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B"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30"/>
    <w:rsid w:val="003C7730"/>
    <w:rsid w:val="00402739"/>
    <w:rsid w:val="004B659E"/>
    <w:rsid w:val="006B1B8D"/>
    <w:rsid w:val="007639BA"/>
    <w:rsid w:val="00A20779"/>
    <w:rsid w:val="00A465DC"/>
    <w:rsid w:val="00C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65C7575EE3C44ADC4C2350E7F1B7E">
    <w:name w:val="07E65C7575EE3C44ADC4C2350E7F1B7E"/>
  </w:style>
  <w:style w:type="paragraph" w:customStyle="1" w:styleId="E662F63B7DA8EC40B1207AF54BBC779A">
    <w:name w:val="E662F63B7DA8EC40B1207AF54BBC779A"/>
  </w:style>
  <w:style w:type="paragraph" w:customStyle="1" w:styleId="B7FB8B974248EF45869C82B8A67373E6">
    <w:name w:val="B7FB8B974248EF45869C82B8A67373E6"/>
  </w:style>
  <w:style w:type="paragraph" w:customStyle="1" w:styleId="571C216C4C00474CADCD61D637AAC3B6">
    <w:name w:val="571C216C4C00474CADCD61D637AAC3B6"/>
  </w:style>
  <w:style w:type="paragraph" w:customStyle="1" w:styleId="C12ED1484D70F64D99A724A637EFDBA3">
    <w:name w:val="C12ED1484D70F64D99A724A637EFDBA3"/>
  </w:style>
  <w:style w:type="paragraph" w:customStyle="1" w:styleId="6ACB6C6D4FD6BC4A820C4094E9DDC6ED">
    <w:name w:val="6ACB6C6D4FD6BC4A820C4094E9DDC6ED"/>
  </w:style>
  <w:style w:type="paragraph" w:customStyle="1" w:styleId="F7FB06ABCF709846A9094D95BF1FC120">
    <w:name w:val="F7FB06ABCF709846A9094D95BF1FC120"/>
  </w:style>
  <w:style w:type="paragraph" w:customStyle="1" w:styleId="97FDEAE20A67C44F97A6B5644845DBB2">
    <w:name w:val="97FDEAE20A67C44F97A6B5644845DBB2"/>
  </w:style>
  <w:style w:type="paragraph" w:customStyle="1" w:styleId="47037F38E7698242B16E517BCF48870D">
    <w:name w:val="47037F38E7698242B16E517BCF48870D"/>
  </w:style>
  <w:style w:type="paragraph" w:customStyle="1" w:styleId="312285904BD17440B8D7F8B424C00F17">
    <w:name w:val="312285904BD17440B8D7F8B424C00F17"/>
    <w:rsid w:val="00A20779"/>
    <w:rPr>
      <w:lang w:eastAsia="en-US"/>
    </w:rPr>
  </w:style>
  <w:style w:type="paragraph" w:customStyle="1" w:styleId="BFD543B6102DC54F9E733118E13CF6A8">
    <w:name w:val="BFD543B6102DC54F9E733118E13CF6A8"/>
    <w:rsid w:val="00A20779"/>
    <w:rPr>
      <w:lang w:eastAsia="en-US"/>
    </w:rPr>
  </w:style>
  <w:style w:type="paragraph" w:customStyle="1" w:styleId="971A70612D3C164684B397EF7DCB269B">
    <w:name w:val="971A70612D3C164684B397EF7DCB269B"/>
    <w:rsid w:val="00A20779"/>
    <w:rPr>
      <w:lang w:eastAsia="en-US"/>
    </w:rPr>
  </w:style>
  <w:style w:type="paragraph" w:customStyle="1" w:styleId="E589E44C5694EE4AA74ABE9671A00A47">
    <w:name w:val="E589E44C5694EE4AA74ABE9671A00A47"/>
    <w:rsid w:val="00A20779"/>
    <w:rPr>
      <w:lang w:eastAsia="en-US"/>
    </w:rPr>
  </w:style>
  <w:style w:type="paragraph" w:customStyle="1" w:styleId="EAD2759FA035314BACEFAFF27D9B1870">
    <w:name w:val="EAD2759FA035314BACEFAFF27D9B1870"/>
    <w:rsid w:val="00A20779"/>
    <w:rPr>
      <w:lang w:eastAsia="en-US"/>
    </w:rPr>
  </w:style>
  <w:style w:type="paragraph" w:customStyle="1" w:styleId="AB8AB4C3522AC94C9B272804369D6DA9">
    <w:name w:val="AB8AB4C3522AC94C9B272804369D6DA9"/>
    <w:rsid w:val="00A20779"/>
    <w:rPr>
      <w:lang w:eastAsia="en-US"/>
    </w:rPr>
  </w:style>
  <w:style w:type="paragraph" w:customStyle="1" w:styleId="9FE7A153C2792C46B8C2DD4782F4E204">
    <w:name w:val="9FE7A153C2792C46B8C2DD4782F4E204"/>
    <w:rsid w:val="00A20779"/>
    <w:rPr>
      <w:lang w:eastAsia="en-US"/>
    </w:rPr>
  </w:style>
  <w:style w:type="paragraph" w:customStyle="1" w:styleId="6F77497F47851C47995E4F994065F917">
    <w:name w:val="6F77497F47851C47995E4F994065F917"/>
    <w:rsid w:val="00A465DC"/>
    <w:rPr>
      <w:lang w:eastAsia="en-US"/>
    </w:rPr>
  </w:style>
  <w:style w:type="paragraph" w:customStyle="1" w:styleId="ABF4FE10D999DF4698C1F8545AE33340">
    <w:name w:val="ABF4FE10D999DF4698C1F8545AE33340"/>
    <w:rsid w:val="00A465DC"/>
    <w:rPr>
      <w:lang w:eastAsia="en-US"/>
    </w:rPr>
  </w:style>
  <w:style w:type="paragraph" w:customStyle="1" w:styleId="96DF32B94B5B2A47B5985A2D684E3B69">
    <w:name w:val="96DF32B94B5B2A47B5985A2D684E3B69"/>
    <w:rsid w:val="00A465DC"/>
    <w:rPr>
      <w:lang w:eastAsia="en-US"/>
    </w:rPr>
  </w:style>
  <w:style w:type="paragraph" w:customStyle="1" w:styleId="058DCBAD8A86804594E859662011271F">
    <w:name w:val="058DCBAD8A86804594E859662011271F"/>
    <w:rsid w:val="00A465DC"/>
    <w:rPr>
      <w:lang w:eastAsia="en-US"/>
    </w:rPr>
  </w:style>
  <w:style w:type="paragraph" w:customStyle="1" w:styleId="6639E0845AC1ED45888DD430B276DD91">
    <w:name w:val="6639E0845AC1ED45888DD430B276DD91"/>
    <w:rsid w:val="00A465DC"/>
    <w:rPr>
      <w:lang w:eastAsia="en-US"/>
    </w:rPr>
  </w:style>
  <w:style w:type="paragraph" w:customStyle="1" w:styleId="07B2A4E4DE3A35499E196A9E66C28477">
    <w:name w:val="07B2A4E4DE3A35499E196A9E66C28477"/>
    <w:rsid w:val="00A465DC"/>
    <w:rPr>
      <w:lang w:eastAsia="en-US"/>
    </w:rPr>
  </w:style>
  <w:style w:type="paragraph" w:customStyle="1" w:styleId="679977548AC3724480FE3CA43337DAFA">
    <w:name w:val="679977548AC3724480FE3CA43337DAFA"/>
    <w:rsid w:val="00A465D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pre-formatted project status report template to keep your key stakeholders updated on progress. This template matches others in the Timeless design set, but can easily be personalized by using built-in themes and styles.
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834450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2012-04-27T16:36:00+00:00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1561246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TP102889878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6C9AE-0CDB-4FB3-9EAE-27A9B4A34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382C94B5-BF4F-5A41-8F02-BA3B7C9D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3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YCD</dc:creator>
  <cp:lastModifiedBy>Yarrow Dunham</cp:lastModifiedBy>
  <cp:revision>3</cp:revision>
  <cp:lastPrinted>2017-08-15T13:17:00Z</cp:lastPrinted>
  <dcterms:created xsi:type="dcterms:W3CDTF">2017-08-17T15:19:00Z</dcterms:created>
  <dcterms:modified xsi:type="dcterms:W3CDTF">2017-08-17T15:19:00Z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</Properties>
</file>